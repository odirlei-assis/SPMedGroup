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D74F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D74F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D74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000D59" w:rsidRDefault="00000D59" w:rsidP="00000D59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000D59" w:rsidRPr="00094AF2" w:rsidRDefault="00000D59" w:rsidP="00000D59">
      <w:pPr>
        <w:jc w:val="both"/>
      </w:pPr>
      <w:bookmarkStart w:id="3" w:name="_Toc533767846"/>
      <w:r>
        <w:t>A</w:t>
      </w:r>
      <w:r>
        <w:t xml:space="preserve">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000D59"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EF1F7C">
      <w:r>
        <w:t xml:space="preserve">Verificar Arquivo </w:t>
      </w:r>
      <w:r w:rsidRPr="00EF1F7C">
        <w:t>Planilha Modelagem SPMedGroup.xlsx</w:t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EF1F7C" w:rsidP="008A7F37">
      <w:r>
        <w:t xml:space="preserve">Verificar Arquivo </w:t>
      </w:r>
      <w:r w:rsidRPr="00EF1F7C">
        <w:t>Diagrama</w:t>
      </w:r>
      <w:r>
        <w:t xml:space="preserve"> </w:t>
      </w:r>
      <w:r w:rsidRPr="00EF1F7C">
        <w:t>SPMedGroup</w:t>
      </w:r>
      <w:r w:rsidRPr="00EF1F7C">
        <w:t>.PNG</w:t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EF1F7C" w:rsidP="008A7F37">
      <w:r>
        <w:t xml:space="preserve">Verificar Arquivo </w:t>
      </w:r>
      <w:r w:rsidRPr="00EF1F7C">
        <w:t>Draw SPMedGroup.pdf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0F282C" w:rsidRDefault="00DA19B6" w:rsidP="000F282C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254FF" w:rsidRPr="002254FF" w:rsidRDefault="002254FF" w:rsidP="002254FF">
      <w:pPr>
        <w:rPr>
          <w:lang w:eastAsia="en-US"/>
        </w:rPr>
      </w:pP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poderá cadastrar qualquer tipo de </w:t>
      </w:r>
      <w:r w:rsidRPr="004018D8">
        <w:rPr>
          <w:rFonts w:asciiTheme="minorHAnsi" w:hAnsiTheme="minorHAnsi"/>
          <w:b/>
        </w:rPr>
        <w:t>usuário (administrador, paciente ou médico)</w:t>
      </w:r>
      <w:r w:rsidRPr="004018D8">
        <w:rPr>
          <w:rFonts w:asciiTheme="minorHAnsi" w:hAnsiTheme="minorHAnsi"/>
        </w:rPr>
        <w:t>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poderá agendar uma consulta, onde será informado o </w:t>
      </w:r>
      <w:r w:rsidRPr="004018D8">
        <w:rPr>
          <w:rFonts w:asciiTheme="minorHAnsi" w:hAnsiTheme="minorHAnsi"/>
          <w:b/>
        </w:rPr>
        <w:t>paciente</w:t>
      </w:r>
      <w:r w:rsidRPr="004018D8">
        <w:rPr>
          <w:rFonts w:asciiTheme="minorHAnsi" w:hAnsiTheme="minorHAnsi"/>
        </w:rPr>
        <w:t xml:space="preserve">, data do agendamento e qual </w:t>
      </w:r>
      <w:r w:rsidRPr="004018D8">
        <w:rPr>
          <w:rFonts w:asciiTheme="minorHAnsi" w:hAnsiTheme="minorHAnsi"/>
          <w:b/>
        </w:rPr>
        <w:t>médico</w:t>
      </w:r>
      <w:r w:rsidRPr="004018D8">
        <w:rPr>
          <w:rFonts w:asciiTheme="minorHAnsi" w:hAnsiTheme="minorHAnsi"/>
        </w:rPr>
        <w:t xml:space="preserve"> irá atender a consulta (o médico possuirá sua determinada especialidade);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administrador poderá cancelar o agendamento;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deverá informar os dados da clínica (como endereço, horário de funcionamento, </w:t>
      </w:r>
      <w:r>
        <w:rPr>
          <w:rFonts w:asciiTheme="minorHAnsi" w:hAnsiTheme="minorHAnsi"/>
        </w:rPr>
        <w:t>CNPJ</w:t>
      </w:r>
      <w:r w:rsidRPr="004018D8">
        <w:rPr>
          <w:rFonts w:asciiTheme="minorHAnsi" w:hAnsiTheme="minorHAnsi"/>
        </w:rPr>
        <w:t>, nome fantasia e razão social);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médico poderá ver os agendamentos (consultas) associados a ele;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médico poderá incluir a descrição da </w:t>
      </w:r>
      <w:r w:rsidRPr="004018D8">
        <w:rPr>
          <w:rFonts w:asciiTheme="minorHAnsi" w:hAnsiTheme="minorHAnsi"/>
          <w:b/>
        </w:rPr>
        <w:t>consulta que estará vinculado ao paciente (prontuário)</w:t>
      </w:r>
      <w:r w:rsidRPr="004018D8">
        <w:rPr>
          <w:rFonts w:asciiTheme="minorHAnsi" w:hAnsiTheme="minorHAnsi"/>
        </w:rPr>
        <w:t>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suas próprias consultas;</w:t>
      </w:r>
    </w:p>
    <w:p w:rsidR="002254FF" w:rsidRDefault="002254FF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2254FF" w:rsidRPr="002254FF" w:rsidRDefault="002254FF" w:rsidP="002254FF">
      <w:pPr>
        <w:rPr>
          <w:lang w:eastAsia="en-US"/>
        </w:rPr>
      </w:pP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suas próprias consultas;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a rota entre sua localização e o endereço da clínica;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médico poderá ver as consultas (os agendamentos) associados a ele;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  <w:b/>
        </w:rPr>
        <w:t>Notificação:</w:t>
      </w:r>
      <w:r w:rsidRPr="004018D8">
        <w:rPr>
          <w:rFonts w:asciiTheme="minorHAnsi" w:hAnsiTheme="minorHAnsi"/>
        </w:rPr>
        <w:t xml:space="preserve"> No momento que o administrador cadastrar um agendamento, o </w:t>
      </w:r>
      <w:r w:rsidRPr="004018D8">
        <w:rPr>
          <w:rFonts w:asciiTheme="minorHAnsi" w:hAnsiTheme="minorHAnsi"/>
          <w:b/>
        </w:rPr>
        <w:t>médico</w:t>
      </w:r>
      <w:r w:rsidRPr="004018D8">
        <w:rPr>
          <w:rFonts w:asciiTheme="minorHAnsi" w:hAnsiTheme="minorHAnsi"/>
        </w:rPr>
        <w:t xml:space="preserve"> deverá receber uma notificação pelo aplicativo;</w:t>
      </w:r>
      <w:r w:rsidRPr="004018D8">
        <w:rPr>
          <w:rFonts w:asciiTheme="minorHAnsi" w:hAnsiTheme="minorHAnsi"/>
        </w:rPr>
        <w:tab/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4F0" w:rsidRDefault="00FD74F0">
      <w:pPr>
        <w:spacing w:after="0" w:line="240" w:lineRule="auto"/>
      </w:pPr>
      <w:r>
        <w:separator/>
      </w:r>
    </w:p>
  </w:endnote>
  <w:endnote w:type="continuationSeparator" w:id="0">
    <w:p w:rsidR="00FD74F0" w:rsidRDefault="00FD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D74F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0F282C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4F0" w:rsidRDefault="00FD74F0">
      <w:pPr>
        <w:spacing w:after="0" w:line="240" w:lineRule="auto"/>
      </w:pPr>
      <w:r>
        <w:separator/>
      </w:r>
    </w:p>
  </w:footnote>
  <w:footnote w:type="continuationSeparator" w:id="0">
    <w:p w:rsidR="00FD74F0" w:rsidRDefault="00FD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D59"/>
    <w:rsid w:val="0001427C"/>
    <w:rsid w:val="00046B04"/>
    <w:rsid w:val="000C3257"/>
    <w:rsid w:val="000C4200"/>
    <w:rsid w:val="000F282C"/>
    <w:rsid w:val="002254FF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F1F7C"/>
    <w:rsid w:val="00F03B38"/>
    <w:rsid w:val="00F400AB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F224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254FF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645DC-9A19-4603-9745-87B20B6B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8</TotalTime>
  <Pages>11</Pages>
  <Words>581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Odirlei Sabella de Assis</cp:lastModifiedBy>
  <cp:revision>3</cp:revision>
  <dcterms:created xsi:type="dcterms:W3CDTF">2019-03-07T19:41:00Z</dcterms:created>
  <dcterms:modified xsi:type="dcterms:W3CDTF">2019-03-07T19:47:00Z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